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8144" w14:textId="54352A01" w:rsidR="0057384F" w:rsidRDefault="00E76DF3" w:rsidP="00E76DF3">
      <w:r>
        <w:t>I’ve spent too much time trying to make this as simple as possible to operate without spending another couple of weeks making a user interface like the one I designed. I’ve included steps in the project folder that first builds the project, then runs the API (which also initializes a LocalDb), and then runs a console application that interfaces with the API to create a user profile.</w:t>
      </w:r>
    </w:p>
    <w:p w14:paraId="7D1E8418" w14:textId="7D9F6B1D" w:rsidR="00E76DF3" w:rsidRDefault="00E76DF3" w:rsidP="00E76DF3">
      <w:pPr>
        <w:pStyle w:val="ListParagraph"/>
        <w:numPr>
          <w:ilvl w:val="0"/>
          <w:numId w:val="16"/>
        </w:numPr>
      </w:pPr>
      <w:r>
        <w:t>Go into main folder</w:t>
      </w:r>
    </w:p>
    <w:p w14:paraId="67DD3590" w14:textId="1F3B19EE" w:rsidR="00E76DF3" w:rsidRDefault="00E76DF3" w:rsidP="00E76DF3">
      <w:pPr>
        <w:pStyle w:val="ListParagraph"/>
        <w:numPr>
          <w:ilvl w:val="0"/>
          <w:numId w:val="16"/>
        </w:numPr>
      </w:pPr>
      <w:r>
        <w:t>Click Step1.bat</w:t>
      </w:r>
    </w:p>
    <w:p w14:paraId="395E7124" w14:textId="6478484A" w:rsidR="00E76DF3" w:rsidRDefault="00E76DF3" w:rsidP="00E76DF3">
      <w:pPr>
        <w:pStyle w:val="ListParagraph"/>
        <w:numPr>
          <w:ilvl w:val="1"/>
          <w:numId w:val="16"/>
        </w:numPr>
      </w:pPr>
      <w:r>
        <w:t>It will quickly build the bin folder and then exit</w:t>
      </w:r>
    </w:p>
    <w:p w14:paraId="757A33FE" w14:textId="508D7A43" w:rsidR="00E76DF3" w:rsidRDefault="00E76DF3" w:rsidP="00E76DF3">
      <w:pPr>
        <w:pStyle w:val="ListParagraph"/>
        <w:numPr>
          <w:ilvl w:val="0"/>
          <w:numId w:val="16"/>
        </w:numPr>
      </w:pPr>
      <w:r>
        <w:t>Click Step2.bat</w:t>
      </w:r>
    </w:p>
    <w:p w14:paraId="5E984011" w14:textId="208758B7" w:rsidR="00E76DF3" w:rsidRDefault="00E76DF3" w:rsidP="00E76DF3">
      <w:pPr>
        <w:pStyle w:val="ListParagraph"/>
        <w:numPr>
          <w:ilvl w:val="1"/>
          <w:numId w:val="16"/>
        </w:numPr>
      </w:pPr>
      <w:r>
        <w:t>It will start the ResumeBuilder project</w:t>
      </w:r>
    </w:p>
    <w:p w14:paraId="03631902" w14:textId="6C82E442" w:rsidR="00E76DF3" w:rsidRDefault="00E76DF3" w:rsidP="00E76DF3">
      <w:pPr>
        <w:pStyle w:val="ListParagraph"/>
        <w:numPr>
          <w:ilvl w:val="2"/>
          <w:numId w:val="16"/>
        </w:numPr>
      </w:pPr>
      <w:r>
        <w:t>This includes the user interface that I started building from an existing template, but focused more on making the API fully functional</w:t>
      </w:r>
    </w:p>
    <w:p w14:paraId="747BB1F5" w14:textId="5EC2F392" w:rsidR="00E76DF3" w:rsidRDefault="00E76DF3" w:rsidP="00E76DF3">
      <w:pPr>
        <w:pStyle w:val="ListParagraph"/>
        <w:numPr>
          <w:ilvl w:val="2"/>
          <w:numId w:val="16"/>
        </w:numPr>
      </w:pPr>
      <w:r>
        <w:t>If you really wanted to, you could open up a browser and navigate to localhost:5000, but you’re really only getting a template</w:t>
      </w:r>
    </w:p>
    <w:p w14:paraId="780703AC" w14:textId="329CE212" w:rsidR="00E76DF3" w:rsidRDefault="00E76DF3" w:rsidP="00E76DF3">
      <w:pPr>
        <w:pStyle w:val="ListParagraph"/>
        <w:numPr>
          <w:ilvl w:val="2"/>
          <w:numId w:val="16"/>
        </w:numPr>
      </w:pPr>
      <w:r>
        <w:t>The API runs on localhost:61171/api</w:t>
      </w:r>
    </w:p>
    <w:p w14:paraId="3FB0382A" w14:textId="7AFDBA9C" w:rsidR="00E76DF3" w:rsidRDefault="00E76DF3" w:rsidP="00E76DF3">
      <w:pPr>
        <w:pStyle w:val="ListParagraph"/>
        <w:numPr>
          <w:ilvl w:val="3"/>
          <w:numId w:val="16"/>
        </w:numPr>
      </w:pPr>
      <w:r>
        <w:t>If you’re fluent with REST calls, you could use the routes in each of the Controllers in the “Controllers” folder</w:t>
      </w:r>
    </w:p>
    <w:p w14:paraId="72ECEBAE" w14:textId="2D1D5499" w:rsidR="00E76DF3" w:rsidRDefault="00E76DF3" w:rsidP="00E76DF3">
      <w:pPr>
        <w:pStyle w:val="ListParagraph"/>
        <w:numPr>
          <w:ilvl w:val="2"/>
          <w:numId w:val="16"/>
        </w:numPr>
      </w:pPr>
      <w:r>
        <w:t>Wait until the console says that it has “Compiled successfully”</w:t>
      </w:r>
    </w:p>
    <w:p w14:paraId="59432E46" w14:textId="092F9D76" w:rsidR="00E76DF3" w:rsidRDefault="00E76DF3" w:rsidP="00E76DF3">
      <w:pPr>
        <w:pStyle w:val="ListParagraph"/>
        <w:numPr>
          <w:ilvl w:val="0"/>
          <w:numId w:val="16"/>
        </w:numPr>
      </w:pPr>
      <w:r>
        <w:t>Click Step3.bat</w:t>
      </w:r>
    </w:p>
    <w:p w14:paraId="02B869D9" w14:textId="0CFCFCC4" w:rsidR="00E76DF3" w:rsidRDefault="00E76DF3" w:rsidP="00E76DF3">
      <w:pPr>
        <w:pStyle w:val="ListParagraph"/>
        <w:numPr>
          <w:ilvl w:val="1"/>
          <w:numId w:val="16"/>
        </w:numPr>
      </w:pPr>
      <w:r>
        <w:t>This will start an interactive console window that will ask for your information if you’re unfamiliar with REST calls</w:t>
      </w:r>
    </w:p>
    <w:p w14:paraId="607995C3" w14:textId="3FE1E02B" w:rsidR="00252EBF" w:rsidRDefault="00252EBF" w:rsidP="00E76DF3">
      <w:pPr>
        <w:pStyle w:val="ListParagraph"/>
        <w:numPr>
          <w:ilvl w:val="1"/>
          <w:numId w:val="16"/>
        </w:numPr>
      </w:pPr>
      <w:r>
        <w:t>It will return the object that is stored in the LocalDb instance populated with the information you entered</w:t>
      </w:r>
    </w:p>
    <w:p w14:paraId="63E08DF8" w14:textId="7AC0C108" w:rsidR="00E76DF3" w:rsidRDefault="005C1F17" w:rsidP="00E76DF3">
      <w:pPr>
        <w:ind w:firstLine="0"/>
      </w:pPr>
      <w:r>
        <w:lastRenderedPageBreak/>
        <w:t>STATUS</w:t>
      </w:r>
    </w:p>
    <w:p w14:paraId="4FBA538E" w14:textId="7ED003AF" w:rsidR="005C1F17" w:rsidRDefault="005C1F17" w:rsidP="005C1F17">
      <w:pPr>
        <w:pStyle w:val="ListParagraph"/>
        <w:numPr>
          <w:ilvl w:val="0"/>
          <w:numId w:val="17"/>
        </w:numPr>
      </w:pPr>
      <w:r>
        <w:t>The database and the API could be considered deliverable. The user interface is not deliverable at all.</w:t>
      </w:r>
    </w:p>
    <w:p w14:paraId="0D2A4B3C" w14:textId="4EC7C8BB" w:rsidR="005C1F17" w:rsidRDefault="005C1F17" w:rsidP="005C1F17">
      <w:pPr>
        <w:pStyle w:val="ListParagraph"/>
        <w:numPr>
          <w:ilvl w:val="0"/>
          <w:numId w:val="17"/>
        </w:numPr>
      </w:pPr>
      <w:r>
        <w:t>Problems encountered were many. I didn’t know about a lot of the technology that went into this. The learning accounted for 90% of my time in this project. I couldn’t figure out how to set up a locally running database and interface with it with the API. The API had its own problems with trying to use .NET Core 2.2 for the first time and using code-first migrations to establish that locally running database.</w:t>
      </w:r>
    </w:p>
    <w:p w14:paraId="616C7E1B" w14:textId="0572CD7E" w:rsidR="005C1F17" w:rsidRDefault="005C1F17" w:rsidP="005C1F17">
      <w:pPr>
        <w:pStyle w:val="ListParagraph"/>
        <w:numPr>
          <w:ilvl w:val="0"/>
          <w:numId w:val="17"/>
        </w:numPr>
      </w:pPr>
      <w:r>
        <w:t>I think the remaining stages, in priority order, are:</w:t>
      </w:r>
    </w:p>
    <w:p w14:paraId="2041FF31" w14:textId="5212A5CC" w:rsidR="005C1F17" w:rsidRDefault="005C1F17" w:rsidP="005C1F17">
      <w:pPr>
        <w:pStyle w:val="ListParagraph"/>
        <w:numPr>
          <w:ilvl w:val="1"/>
          <w:numId w:val="17"/>
        </w:numPr>
      </w:pPr>
      <w:r>
        <w:t>Create the user interface</w:t>
      </w:r>
    </w:p>
    <w:p w14:paraId="306F72FB" w14:textId="4918A45E" w:rsidR="005C1F17" w:rsidRDefault="005C1F17" w:rsidP="005C1F17">
      <w:pPr>
        <w:pStyle w:val="ListParagraph"/>
        <w:numPr>
          <w:ilvl w:val="1"/>
          <w:numId w:val="17"/>
        </w:numPr>
      </w:pPr>
      <w:r>
        <w:t>Catch all exceptions and add logging and tests</w:t>
      </w:r>
    </w:p>
    <w:p w14:paraId="51667C32" w14:textId="6B1D763E" w:rsidR="005C1F17" w:rsidRPr="00E76DF3" w:rsidRDefault="005C1F17" w:rsidP="005C1F17">
      <w:pPr>
        <w:pStyle w:val="ListParagraph"/>
        <w:numPr>
          <w:ilvl w:val="1"/>
          <w:numId w:val="17"/>
        </w:numPr>
      </w:pPr>
      <w:r>
        <w:t>Find out how to deploy the parts separately for easier managment</w:t>
      </w:r>
      <w:bookmarkStart w:id="0" w:name="_GoBack"/>
      <w:bookmarkEnd w:id="0"/>
    </w:p>
    <w:sectPr w:rsidR="005C1F17" w:rsidRPr="00E76DF3" w:rsidSect="0057384F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20742" w14:textId="77777777" w:rsidR="00DB7E90" w:rsidRDefault="00DB7E90">
      <w:pPr>
        <w:spacing w:line="240" w:lineRule="auto"/>
      </w:pPr>
      <w:r>
        <w:separator/>
      </w:r>
    </w:p>
    <w:p w14:paraId="509D1603" w14:textId="77777777" w:rsidR="00DB7E90" w:rsidRDefault="00DB7E90"/>
  </w:endnote>
  <w:endnote w:type="continuationSeparator" w:id="0">
    <w:p w14:paraId="1A87941B" w14:textId="77777777" w:rsidR="00DB7E90" w:rsidRDefault="00DB7E90">
      <w:pPr>
        <w:spacing w:line="240" w:lineRule="auto"/>
      </w:pPr>
      <w:r>
        <w:continuationSeparator/>
      </w:r>
    </w:p>
    <w:p w14:paraId="5E498634" w14:textId="77777777" w:rsidR="00DB7E90" w:rsidRDefault="00DB7E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ED627" w14:textId="77777777" w:rsidR="00DB7E90" w:rsidRDefault="00DB7E90">
      <w:pPr>
        <w:spacing w:line="240" w:lineRule="auto"/>
      </w:pPr>
      <w:r>
        <w:separator/>
      </w:r>
    </w:p>
    <w:p w14:paraId="01EA6320" w14:textId="77777777" w:rsidR="00DB7E90" w:rsidRDefault="00DB7E90"/>
  </w:footnote>
  <w:footnote w:type="continuationSeparator" w:id="0">
    <w:p w14:paraId="6FC6D340" w14:textId="77777777" w:rsidR="00DB7E90" w:rsidRDefault="00DB7E90">
      <w:pPr>
        <w:spacing w:line="240" w:lineRule="auto"/>
      </w:pPr>
      <w:r>
        <w:continuationSeparator/>
      </w:r>
    </w:p>
    <w:p w14:paraId="39A32FC4" w14:textId="77777777" w:rsidR="00DB7E90" w:rsidRDefault="00DB7E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DCF5076"/>
    <w:multiLevelType w:val="hybridMultilevel"/>
    <w:tmpl w:val="26BA2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36F7C"/>
    <w:multiLevelType w:val="hybridMultilevel"/>
    <w:tmpl w:val="4D00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F3"/>
    <w:rsid w:val="000D3F41"/>
    <w:rsid w:val="00252EBF"/>
    <w:rsid w:val="00355DCA"/>
    <w:rsid w:val="005071C7"/>
    <w:rsid w:val="00551A02"/>
    <w:rsid w:val="005534FA"/>
    <w:rsid w:val="0057384F"/>
    <w:rsid w:val="005C1F17"/>
    <w:rsid w:val="005D3A03"/>
    <w:rsid w:val="005F2F12"/>
    <w:rsid w:val="00670FB8"/>
    <w:rsid w:val="0071786A"/>
    <w:rsid w:val="00726AF4"/>
    <w:rsid w:val="007E6868"/>
    <w:rsid w:val="008002C0"/>
    <w:rsid w:val="00834871"/>
    <w:rsid w:val="008C5323"/>
    <w:rsid w:val="009A6A3B"/>
    <w:rsid w:val="009D503C"/>
    <w:rsid w:val="00A22350"/>
    <w:rsid w:val="00B16540"/>
    <w:rsid w:val="00B823AA"/>
    <w:rsid w:val="00BA45DB"/>
    <w:rsid w:val="00BA79AD"/>
    <w:rsid w:val="00BF4184"/>
    <w:rsid w:val="00C0601E"/>
    <w:rsid w:val="00C31D30"/>
    <w:rsid w:val="00CD6E39"/>
    <w:rsid w:val="00CF6E91"/>
    <w:rsid w:val="00D85B68"/>
    <w:rsid w:val="00DB7E90"/>
    <w:rsid w:val="00E6004D"/>
    <w:rsid w:val="00E65CED"/>
    <w:rsid w:val="00E76DF3"/>
    <w:rsid w:val="00E81978"/>
    <w:rsid w:val="00EF20CE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2175F"/>
  <w15:chartTrackingRefBased/>
  <w15:docId w15:val="{EDAFFED4-B69B-4BA5-9920-BB8B486E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Documents\Custom%20Office%20Templates\Trident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D3F1-6BFE-492B-9B6F-05832A4C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Trident Paper.dotx</Template>
  <TotalTime>18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Implementation</dc:title>
  <dc:subject/>
  <dc:creator>Ryan Jensen</dc:creator>
  <cp:keywords/>
  <dc:description/>
  <cp:lastModifiedBy>Ryan Jensen</cp:lastModifiedBy>
  <cp:revision>2</cp:revision>
  <dcterms:created xsi:type="dcterms:W3CDTF">2019-07-25T02:45:00Z</dcterms:created>
  <dcterms:modified xsi:type="dcterms:W3CDTF">2019-07-25T03:10:00Z</dcterms:modified>
</cp:coreProperties>
</file>